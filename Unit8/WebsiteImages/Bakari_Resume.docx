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88FA35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9E8CEF48A4F2840977B4C6FA4D7A95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4E65F96" w14:textId="77777777" w:rsidR="00B93310" w:rsidRPr="005152F2" w:rsidRDefault="00A26618" w:rsidP="003856C9">
                <w:pPr>
                  <w:pStyle w:val="Heading1"/>
                </w:pPr>
                <w:r>
                  <w:t>BAkari Whitehead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54D93D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4EDE3E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76F975" wp14:editId="1F4CFB0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D3CC33F" id="Group_x0020_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0307A5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2CDD3E" w14:textId="77777777" w:rsidR="00441EB9" w:rsidRDefault="00A26618" w:rsidP="00A26618">
                  <w:pPr>
                    <w:pStyle w:val="Heading3"/>
                  </w:pPr>
                  <w:r>
                    <w:t>BWhitehead1355@gmail.com</w:t>
                  </w:r>
                </w:p>
              </w:tc>
            </w:tr>
            <w:tr w:rsidR="00441EB9" w:rsidRPr="005152F2" w14:paraId="1B90A30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ED1A41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7465F28" wp14:editId="11BD5CCC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AAC9B7" id="Group_x0020_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EF5F75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6CC195E" w14:textId="77777777" w:rsidR="00441EB9" w:rsidRDefault="00A26618" w:rsidP="00A26618">
                  <w:pPr>
                    <w:pStyle w:val="Heading3"/>
                  </w:pPr>
                  <w:r>
                    <w:t>(347)224-9578</w:t>
                  </w:r>
                </w:p>
              </w:tc>
            </w:tr>
            <w:tr w:rsidR="005A7E57" w:rsidRPr="005152F2" w14:paraId="2B0ACE4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D1F071F" w14:textId="77777777" w:rsidR="002C77B9" w:rsidRDefault="00270066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C51CE463225BF4E9D13A7AF025B81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1A60F86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039304F" wp14:editId="4CFF1C44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EA7F3FA" id="Straight_x0020_Connector_x0020_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526F7A4" w14:textId="77777777" w:rsidR="00A26618" w:rsidRDefault="00A26618" w:rsidP="00A26618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1C0E18">
                    <w:rPr>
                      <w:sz w:val="28"/>
                      <w:szCs w:val="28"/>
                    </w:rPr>
                    <w:t>To obtain</w:t>
                  </w:r>
                  <w:r>
                    <w:rPr>
                      <w:sz w:val="28"/>
                      <w:szCs w:val="28"/>
                    </w:rPr>
                    <w:t xml:space="preserve"> a position that will enable me to utilize my skills and grow professionally.</w:t>
                  </w:r>
                </w:p>
                <w:p w14:paraId="12F70F18" w14:textId="77777777" w:rsidR="005A7E57" w:rsidRDefault="005A7E57" w:rsidP="00D11C4D"/>
              </w:tc>
            </w:tr>
            <w:tr w:rsidR="00463463" w:rsidRPr="005152F2" w14:paraId="25B6B9B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89778D7" w14:textId="77777777" w:rsidR="005A7E57" w:rsidRDefault="00270066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4879F2A175A9743AEAC1FC7278050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4603B928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1EC472C" wp14:editId="1073677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A7C903A" id="Straight_x0020_Connector_x0020_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7E30056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My qualifications include but are not limited to:</w:t>
                  </w:r>
                </w:p>
                <w:p w14:paraId="7A909DAF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-Having good communication skills.</w:t>
                  </w:r>
                </w:p>
                <w:p w14:paraId="18FE367E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-Basic and advanced gymnastics training as a gymnast.</w:t>
                  </w:r>
                </w:p>
                <w:p w14:paraId="6B7D333F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-Basic and advanced lifeguard skills.</w:t>
                  </w:r>
                </w:p>
                <w:p w14:paraId="3D23EFEC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-Experience maintaining a safe environment in general and emergency situations.</w:t>
                  </w:r>
                </w:p>
                <w:p w14:paraId="26B80A47" w14:textId="77777777" w:rsidR="004E1E44" w:rsidRPr="00613F7C" w:rsidRDefault="004E1E44" w:rsidP="004E1E44">
                  <w:pPr>
                    <w:spacing w:line="240" w:lineRule="auto"/>
                    <w:rPr>
                      <w:sz w:val="22"/>
                      <w:szCs w:val="22"/>
                    </w:rPr>
                  </w:pPr>
                  <w:r w:rsidRPr="00613F7C">
                    <w:rPr>
                      <w:sz w:val="22"/>
                      <w:szCs w:val="22"/>
                    </w:rPr>
                    <w:t>-Basic warehouse associate skills.</w:t>
                  </w:r>
                </w:p>
                <w:p w14:paraId="7D6EFB97" w14:textId="77777777" w:rsidR="00463463" w:rsidRPr="005152F2" w:rsidRDefault="00463463" w:rsidP="00463463"/>
              </w:tc>
            </w:tr>
          </w:tbl>
          <w:p w14:paraId="6E0007BC" w14:textId="77777777" w:rsidR="00B93310" w:rsidRPr="005152F2" w:rsidRDefault="00B93310" w:rsidP="003856C9"/>
        </w:tc>
        <w:tc>
          <w:tcPr>
            <w:tcW w:w="723" w:type="dxa"/>
          </w:tcPr>
          <w:p w14:paraId="1235981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3580450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D19115C" w14:textId="77777777" w:rsidR="008F6337" w:rsidRPr="005152F2" w:rsidRDefault="00270066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123B08EC282104DAC39810C0B449AB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35BBD030" w14:textId="77777777" w:rsidR="008F6337" w:rsidRPr="0043426C" w:rsidRDefault="0078708C" w:rsidP="002B3890">
                  <w:pPr>
                    <w:pStyle w:val="Heading4"/>
                  </w:pPr>
                  <w:r>
                    <w:t xml:space="preserve"> For our Futures, INC</w:t>
                  </w:r>
                </w:p>
                <w:p w14:paraId="012E8C25" w14:textId="77777777" w:rsidR="008F6337" w:rsidRPr="005152F2" w:rsidRDefault="0078708C" w:rsidP="008F6337">
                  <w:pPr>
                    <w:pStyle w:val="Heading5"/>
                  </w:pPr>
                  <w:r>
                    <w:t>2005-2006</w:t>
                  </w:r>
                </w:p>
                <w:p w14:paraId="71C31E96" w14:textId="77777777" w:rsidR="008F6337" w:rsidRPr="00613F7C" w:rsidRDefault="0078708C" w:rsidP="008F633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13F7C">
                    <w:rPr>
                      <w:sz w:val="24"/>
                      <w:szCs w:val="24"/>
                    </w:rPr>
                    <w:t>Maintenace</w:t>
                  </w:r>
                  <w:proofErr w:type="spellEnd"/>
                  <w:r w:rsidRPr="00613F7C">
                    <w:rPr>
                      <w:sz w:val="24"/>
                      <w:szCs w:val="24"/>
                    </w:rPr>
                    <w:t xml:space="preserve"> and tutoring.</w:t>
                  </w:r>
                </w:p>
                <w:p w14:paraId="657954B5" w14:textId="77777777" w:rsidR="007B2F5C" w:rsidRPr="0043426C" w:rsidRDefault="0078708C" w:rsidP="0043426C">
                  <w:pPr>
                    <w:pStyle w:val="Heading4"/>
                  </w:pPr>
                  <w:r>
                    <w:t>New York City Beach Lifegaurd</w:t>
                  </w:r>
                </w:p>
                <w:p w14:paraId="7AB37EA3" w14:textId="77777777" w:rsidR="007B2F5C" w:rsidRPr="00613F7C" w:rsidRDefault="0078708C" w:rsidP="007B2F5C">
                  <w:pPr>
                    <w:pStyle w:val="Heading5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2009-20012</w:t>
                  </w:r>
                </w:p>
                <w:p w14:paraId="530E4014" w14:textId="77777777" w:rsidR="008F6337" w:rsidRDefault="001908BF" w:rsidP="0078708C">
                  <w:r w:rsidRPr="00613F7C">
                    <w:rPr>
                      <w:sz w:val="24"/>
                      <w:szCs w:val="24"/>
                    </w:rPr>
                    <w:t>P</w:t>
                  </w:r>
                  <w:r w:rsidR="0078708C" w:rsidRPr="00613F7C">
                    <w:rPr>
                      <w:sz w:val="24"/>
                      <w:szCs w:val="24"/>
                    </w:rPr>
                    <w:t>rovide</w:t>
                  </w:r>
                  <w:r w:rsidRPr="00613F7C">
                    <w:rPr>
                      <w:sz w:val="24"/>
                      <w:szCs w:val="24"/>
                    </w:rPr>
                    <w:t>d</w:t>
                  </w:r>
                  <w:r w:rsidR="00613F7C">
                    <w:rPr>
                      <w:sz w:val="24"/>
                      <w:szCs w:val="24"/>
                    </w:rPr>
                    <w:t xml:space="preserve"> emergency rescue</w:t>
                  </w:r>
                  <w:bookmarkStart w:id="0" w:name="_GoBack"/>
                  <w:bookmarkEnd w:id="0"/>
                  <w:r w:rsidR="0078708C" w:rsidRPr="00613F7C">
                    <w:rPr>
                      <w:sz w:val="24"/>
                      <w:szCs w:val="24"/>
                    </w:rPr>
                    <w:t xml:space="preserve"> and safe environment for beach patrons</w:t>
                  </w:r>
                  <w:r w:rsidR="0078708C">
                    <w:t>.</w:t>
                  </w:r>
                </w:p>
                <w:p w14:paraId="64BD2BAF" w14:textId="77777777" w:rsidR="0078708C" w:rsidRDefault="0078708C" w:rsidP="0078708C">
                  <w:pPr>
                    <w:rPr>
                      <w:b/>
                    </w:rPr>
                  </w:pPr>
                </w:p>
                <w:p w14:paraId="4841D268" w14:textId="77777777" w:rsidR="001908BF" w:rsidRDefault="001908BF" w:rsidP="007870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Normans Window and Fashions</w:t>
                  </w:r>
                </w:p>
                <w:p w14:paraId="2031C6F6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2013-2014</w:t>
                  </w:r>
                </w:p>
                <w:p w14:paraId="30AA836A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Warehouse Associate &amp; Driver</w:t>
                  </w:r>
                </w:p>
                <w:p w14:paraId="18804E41" w14:textId="77777777" w:rsidR="001908BF" w:rsidRPr="00613F7C" w:rsidRDefault="001908BF" w:rsidP="007870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13F7C">
                    <w:rPr>
                      <w:b/>
                      <w:bCs/>
                      <w:sz w:val="24"/>
                      <w:szCs w:val="24"/>
                    </w:rPr>
                    <w:t>Ready Set Mow</w:t>
                  </w:r>
                </w:p>
                <w:p w14:paraId="0D46D7CD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2014-current</w:t>
                  </w:r>
                </w:p>
                <w:p w14:paraId="71D1922F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Seasonal Landscaping, Home and Lawn Care.</w:t>
                  </w:r>
                </w:p>
                <w:p w14:paraId="0FE2168E" w14:textId="77777777" w:rsidR="001908BF" w:rsidRPr="00613F7C" w:rsidRDefault="001908BF" w:rsidP="007870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13F7C">
                    <w:rPr>
                      <w:b/>
                      <w:bCs/>
                      <w:sz w:val="24"/>
                      <w:szCs w:val="24"/>
                    </w:rPr>
                    <w:t xml:space="preserve">Pride </w:t>
                  </w:r>
                  <w:proofErr w:type="gramStart"/>
                  <w:r w:rsidRPr="00613F7C">
                    <w:rPr>
                      <w:b/>
                      <w:bCs/>
                      <w:sz w:val="24"/>
                      <w:szCs w:val="24"/>
                    </w:rPr>
                    <w:t>Staffing(</w:t>
                  </w:r>
                  <w:proofErr w:type="gramEnd"/>
                  <w:r w:rsidRPr="00613F7C">
                    <w:rPr>
                      <w:b/>
                      <w:bCs/>
                      <w:sz w:val="24"/>
                      <w:szCs w:val="24"/>
                    </w:rPr>
                    <w:t>staffing agency)</w:t>
                  </w:r>
                </w:p>
                <w:p w14:paraId="6F87F444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2014-2014</w:t>
                  </w:r>
                </w:p>
                <w:p w14:paraId="4DB2B4C3" w14:textId="77777777" w:rsidR="001908BF" w:rsidRDefault="001908BF" w:rsidP="0078708C">
                  <w:r w:rsidRPr="00613F7C">
                    <w:rPr>
                      <w:sz w:val="24"/>
                      <w:szCs w:val="24"/>
                    </w:rPr>
                    <w:t>Pontiac foods maintenance</w:t>
                  </w:r>
                </w:p>
                <w:p w14:paraId="5BCD7195" w14:textId="77777777" w:rsidR="001908BF" w:rsidRPr="00613F7C" w:rsidRDefault="001908BF" w:rsidP="007870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613F7C">
                    <w:rPr>
                      <w:b/>
                      <w:bCs/>
                      <w:sz w:val="24"/>
                      <w:szCs w:val="24"/>
                    </w:rPr>
                    <w:t>Ranstad</w:t>
                  </w:r>
                  <w:proofErr w:type="spellEnd"/>
                  <w:r w:rsidRPr="00613F7C">
                    <w:rPr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613F7C">
                    <w:rPr>
                      <w:b/>
                      <w:bCs/>
                      <w:sz w:val="24"/>
                      <w:szCs w:val="24"/>
                    </w:rPr>
                    <w:t>staffing agency)</w:t>
                  </w:r>
                </w:p>
                <w:p w14:paraId="738B4BAD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2015-2015</w:t>
                  </w:r>
                </w:p>
                <w:p w14:paraId="41E310ED" w14:textId="77777777" w:rsidR="001908BF" w:rsidRPr="00613F7C" w:rsidRDefault="001908BF" w:rsidP="0078708C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13F7C">
                    <w:rPr>
                      <w:sz w:val="24"/>
                      <w:szCs w:val="24"/>
                    </w:rPr>
                    <w:t>Fitts</w:t>
                  </w:r>
                  <w:proofErr w:type="spellEnd"/>
                  <w:r w:rsidRPr="00613F7C">
                    <w:rPr>
                      <w:sz w:val="24"/>
                      <w:szCs w:val="24"/>
                    </w:rPr>
                    <w:t xml:space="preserve"> Company. (Sheet metal Fabrication)</w:t>
                  </w:r>
                </w:p>
                <w:p w14:paraId="3F0D2F49" w14:textId="77777777" w:rsidR="004E1E44" w:rsidRPr="00613F7C" w:rsidRDefault="004E1E44" w:rsidP="0078708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13F7C">
                    <w:rPr>
                      <w:b/>
                      <w:bCs/>
                      <w:sz w:val="24"/>
                      <w:szCs w:val="24"/>
                    </w:rPr>
                    <w:t>EPI Water</w:t>
                  </w:r>
                </w:p>
                <w:p w14:paraId="77DBDF87" w14:textId="77777777" w:rsidR="00613F7C" w:rsidRPr="00613F7C" w:rsidRDefault="00613F7C" w:rsidP="0078708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2017-2018</w:t>
                  </w:r>
                </w:p>
                <w:p w14:paraId="491B4058" w14:textId="77777777" w:rsidR="00613F7C" w:rsidRPr="00613F7C" w:rsidRDefault="00613F7C" w:rsidP="0078708C">
                  <w:r w:rsidRPr="00613F7C">
                    <w:rPr>
                      <w:sz w:val="24"/>
                      <w:szCs w:val="24"/>
                    </w:rPr>
                    <w:t>Water purification sales</w:t>
                  </w:r>
                </w:p>
              </w:tc>
            </w:tr>
            <w:tr w:rsidR="008F6337" w14:paraId="1362CD80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4E46427" w14:textId="77777777" w:rsidR="008F6337" w:rsidRPr="005152F2" w:rsidRDefault="00270066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6C4F9EE5FD21E428F245DAABDF176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18E2DA67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2017 -400 hours of </w:t>
                  </w:r>
                  <w:proofErr w:type="gramStart"/>
                  <w:r>
                    <w:rPr>
                      <w:sz w:val="28"/>
                      <w:szCs w:val="28"/>
                    </w:rPr>
                    <w:t>GMAW(</w:t>
                  </w:r>
                  <w:proofErr w:type="gramEnd"/>
                  <w:r>
                    <w:rPr>
                      <w:sz w:val="28"/>
                      <w:szCs w:val="28"/>
                    </w:rPr>
                    <w:t>MIG welding)</w:t>
                  </w:r>
                </w:p>
                <w:p w14:paraId="51E157AA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2017 -400 hours of </w:t>
                  </w:r>
                  <w:proofErr w:type="gramStart"/>
                  <w:r>
                    <w:rPr>
                      <w:sz w:val="28"/>
                      <w:szCs w:val="28"/>
                    </w:rPr>
                    <w:t>SMAW(</w:t>
                  </w:r>
                  <w:proofErr w:type="gramEnd"/>
                  <w:r>
                    <w:rPr>
                      <w:sz w:val="28"/>
                      <w:szCs w:val="28"/>
                    </w:rPr>
                    <w:t>Stick welding)</w:t>
                  </w:r>
                </w:p>
                <w:p w14:paraId="4CED0214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2011 High School Regents Diploma</w:t>
                  </w:r>
                </w:p>
                <w:p w14:paraId="3B7593A1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2011 American Red Cross </w:t>
                  </w:r>
                  <w:proofErr w:type="gramStart"/>
                  <w:r>
                    <w:rPr>
                      <w:sz w:val="28"/>
                      <w:szCs w:val="28"/>
                    </w:rPr>
                    <w:t>Training( lifeguard</w:t>
                  </w:r>
                  <w:proofErr w:type="gramEnd"/>
                  <w:r>
                    <w:rPr>
                      <w:sz w:val="28"/>
                      <w:szCs w:val="28"/>
                    </w:rPr>
                    <w:t>, CPR)</w:t>
                  </w:r>
                </w:p>
                <w:p w14:paraId="28AD6394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2009-12 NYC Department of </w:t>
                  </w:r>
                  <w:proofErr w:type="gramStart"/>
                  <w:r>
                    <w:rPr>
                      <w:sz w:val="28"/>
                      <w:szCs w:val="28"/>
                    </w:rPr>
                    <w:t>Parks( lifeguard</w:t>
                  </w:r>
                  <w:proofErr w:type="gramEnd"/>
                  <w:r>
                    <w:rPr>
                      <w:sz w:val="28"/>
                      <w:szCs w:val="28"/>
                    </w:rPr>
                    <w:t>, CPR)</w:t>
                  </w:r>
                </w:p>
                <w:p w14:paraId="1ED1E14F" w14:textId="77777777" w:rsid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2002-2003 Flushing YMCA </w:t>
                  </w:r>
                  <w:proofErr w:type="gramStart"/>
                  <w:r>
                    <w:rPr>
                      <w:sz w:val="28"/>
                      <w:szCs w:val="28"/>
                    </w:rPr>
                    <w:t>training( gymnastics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techniques, safety regulations)</w:t>
                  </w:r>
                </w:p>
                <w:p w14:paraId="74BD648B" w14:textId="77777777" w:rsidR="007B2F5C" w:rsidRPr="004E1E44" w:rsidRDefault="004E1E44" w:rsidP="004E1E44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2003-2005 </w:t>
                  </w:r>
                  <w:proofErr w:type="gramStart"/>
                  <w:r>
                    <w:rPr>
                      <w:sz w:val="28"/>
                      <w:szCs w:val="28"/>
                    </w:rPr>
                    <w:t>Flushing  YMCA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A-team</w:t>
                  </w:r>
                </w:p>
                <w:p w14:paraId="20C72853" w14:textId="77777777" w:rsidR="008F6337" w:rsidRDefault="008F6337" w:rsidP="004E1E44"/>
              </w:tc>
            </w:tr>
            <w:tr w:rsidR="008F6337" w14:paraId="7CF3D82A" w14:textId="77777777" w:rsidTr="00B85871">
              <w:tc>
                <w:tcPr>
                  <w:tcW w:w="5191" w:type="dxa"/>
                </w:tcPr>
                <w:p w14:paraId="507256B4" w14:textId="77777777" w:rsidR="008F6337" w:rsidRPr="005152F2" w:rsidRDefault="00270066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842561656150946AFF4F5CF7B6A69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4D7521DD" w14:textId="77777777" w:rsidR="008F6337" w:rsidRPr="00613F7C" w:rsidRDefault="00613F7C" w:rsidP="00613F7C">
                  <w:pPr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 xml:space="preserve">1999 </w:t>
                  </w:r>
                  <w:proofErr w:type="spellStart"/>
                  <w:r w:rsidRPr="00613F7C">
                    <w:rPr>
                      <w:sz w:val="24"/>
                      <w:szCs w:val="24"/>
                    </w:rPr>
                    <w:t>MAAfA</w:t>
                  </w:r>
                  <w:proofErr w:type="spellEnd"/>
                  <w:r w:rsidRPr="00613F7C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613F7C">
                    <w:rPr>
                      <w:sz w:val="24"/>
                      <w:szCs w:val="24"/>
                    </w:rPr>
                    <w:t>Production( St.</w:t>
                  </w:r>
                  <w:proofErr w:type="gramEnd"/>
                  <w:r w:rsidRPr="00613F7C">
                    <w:rPr>
                      <w:sz w:val="24"/>
                      <w:szCs w:val="24"/>
                    </w:rPr>
                    <w:t xml:space="preserve"> Paul Community Baptist Church, Dancer, Actor, Poet)</w:t>
                  </w:r>
                </w:p>
                <w:p w14:paraId="21A0F966" w14:textId="77777777" w:rsidR="00613F7C" w:rsidRPr="00613F7C" w:rsidRDefault="00613F7C" w:rsidP="00613F7C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 xml:space="preserve">2004 Community and Careers Project </w:t>
                  </w:r>
                  <w:proofErr w:type="gramStart"/>
                  <w:r w:rsidRPr="00613F7C">
                    <w:rPr>
                      <w:sz w:val="24"/>
                      <w:szCs w:val="24"/>
                    </w:rPr>
                    <w:t>( tutoring</w:t>
                  </w:r>
                  <w:proofErr w:type="gramEnd"/>
                  <w:r w:rsidRPr="00613F7C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13F7C">
                    <w:rPr>
                      <w:sz w:val="24"/>
                      <w:szCs w:val="24"/>
                    </w:rPr>
                    <w:t>Elmor</w:t>
                  </w:r>
                  <w:proofErr w:type="spellEnd"/>
                  <w:r w:rsidRPr="00613F7C">
                    <w:rPr>
                      <w:sz w:val="24"/>
                      <w:szCs w:val="24"/>
                    </w:rPr>
                    <w:t xml:space="preserve"> elementary)</w:t>
                  </w:r>
                </w:p>
                <w:p w14:paraId="378C76ED" w14:textId="77777777" w:rsidR="00613F7C" w:rsidRPr="00613F7C" w:rsidRDefault="00613F7C" w:rsidP="00613F7C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2001-2006 Speaker and drummer for various Black history and Kwanzaa presentations.</w:t>
                  </w:r>
                </w:p>
                <w:p w14:paraId="22BB36C5" w14:textId="77777777" w:rsidR="00613F7C" w:rsidRPr="00613F7C" w:rsidRDefault="00613F7C" w:rsidP="00613F7C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 xml:space="preserve">2007 urban visionaries Film </w:t>
                  </w:r>
                  <w:proofErr w:type="gramStart"/>
                  <w:r w:rsidRPr="00613F7C">
                    <w:rPr>
                      <w:sz w:val="24"/>
                      <w:szCs w:val="24"/>
                    </w:rPr>
                    <w:t>Award .</w:t>
                  </w:r>
                  <w:proofErr w:type="gramEnd"/>
                  <w:r w:rsidRPr="00613F7C">
                    <w:rPr>
                      <w:sz w:val="24"/>
                      <w:szCs w:val="24"/>
                    </w:rPr>
                    <w:t xml:space="preserve"> Documentary 50 shots</w:t>
                  </w:r>
                </w:p>
                <w:p w14:paraId="0330E0C9" w14:textId="77777777" w:rsidR="00613F7C" w:rsidRPr="00613F7C" w:rsidRDefault="00613F7C" w:rsidP="00613F7C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2011 Certificate of Merit- Assemblyman Sheldon Silver</w:t>
                  </w:r>
                </w:p>
                <w:p w14:paraId="052C41DC" w14:textId="77777777" w:rsidR="00613F7C" w:rsidRPr="00613F7C" w:rsidRDefault="00613F7C" w:rsidP="00613F7C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13F7C">
                    <w:rPr>
                      <w:sz w:val="24"/>
                      <w:szCs w:val="24"/>
                    </w:rPr>
                    <w:t>2011 Chancellor’s Honor Roll      NYC DOE 2010 2011 school year</w:t>
                  </w:r>
                </w:p>
                <w:p w14:paraId="0DE7494D" w14:textId="77777777" w:rsidR="00613F7C" w:rsidRDefault="00613F7C" w:rsidP="00613F7C"/>
              </w:tc>
            </w:tr>
          </w:tbl>
          <w:p w14:paraId="31B8C5F9" w14:textId="77777777" w:rsidR="008F6337" w:rsidRPr="005152F2" w:rsidRDefault="008F6337" w:rsidP="003856C9"/>
        </w:tc>
      </w:tr>
    </w:tbl>
    <w:p w14:paraId="59794DAA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B0B97" w14:textId="77777777" w:rsidR="00270066" w:rsidRDefault="00270066" w:rsidP="003856C9">
      <w:pPr>
        <w:spacing w:after="0" w:line="240" w:lineRule="auto"/>
      </w:pPr>
      <w:r>
        <w:separator/>
      </w:r>
    </w:p>
  </w:endnote>
  <w:endnote w:type="continuationSeparator" w:id="0">
    <w:p w14:paraId="39F749C8" w14:textId="77777777" w:rsidR="00270066" w:rsidRDefault="0027006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24DB5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A765F33" wp14:editId="0A2F0E0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6B368A" id="Group_x0020_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_x0020_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613F7C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5725B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019EDF9" wp14:editId="5DCB5AD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8AA1FF" id="Group_x0020_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B48F1" w14:textId="77777777" w:rsidR="00270066" w:rsidRDefault="00270066" w:rsidP="003856C9">
      <w:pPr>
        <w:spacing w:after="0" w:line="240" w:lineRule="auto"/>
      </w:pPr>
      <w:r>
        <w:separator/>
      </w:r>
    </w:p>
  </w:footnote>
  <w:footnote w:type="continuationSeparator" w:id="0">
    <w:p w14:paraId="1B779BA5" w14:textId="77777777" w:rsidR="00270066" w:rsidRDefault="0027006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11B0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CDF6E0" wp14:editId="0184B0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572B9F" id="Group_x0020_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_x0020_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F26C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A3A1A6E" wp14:editId="3214B9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9FDC176" id="Group_x0020_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4D"/>
    <w:rsid w:val="00052BE1"/>
    <w:rsid w:val="0007412A"/>
    <w:rsid w:val="0010199E"/>
    <w:rsid w:val="001765FE"/>
    <w:rsid w:val="001908BF"/>
    <w:rsid w:val="0019561F"/>
    <w:rsid w:val="001B32D2"/>
    <w:rsid w:val="00214F10"/>
    <w:rsid w:val="00270066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4E1E44"/>
    <w:rsid w:val="005152F2"/>
    <w:rsid w:val="00534E4E"/>
    <w:rsid w:val="00551D35"/>
    <w:rsid w:val="00557019"/>
    <w:rsid w:val="005674AC"/>
    <w:rsid w:val="005A1E51"/>
    <w:rsid w:val="005A7E57"/>
    <w:rsid w:val="00613F7C"/>
    <w:rsid w:val="00616FF4"/>
    <w:rsid w:val="006A3CE7"/>
    <w:rsid w:val="00743379"/>
    <w:rsid w:val="007803B7"/>
    <w:rsid w:val="0078708C"/>
    <w:rsid w:val="007B2F5C"/>
    <w:rsid w:val="007C5F05"/>
    <w:rsid w:val="00832043"/>
    <w:rsid w:val="00832F81"/>
    <w:rsid w:val="008C7CA2"/>
    <w:rsid w:val="008F6337"/>
    <w:rsid w:val="00A26618"/>
    <w:rsid w:val="00A42F91"/>
    <w:rsid w:val="00AF1258"/>
    <w:rsid w:val="00B01E52"/>
    <w:rsid w:val="00B1694D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4B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7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08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08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08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ser/Library/Containers/com.microsoft.Word/Data/Library/Caches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E8CEF48A4F2840977B4C6FA4D7A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86C5-5C91-9B48-89DE-EAD9E216905C}"/>
      </w:docPartPr>
      <w:docPartBody>
        <w:p w:rsidR="00000000" w:rsidRDefault="00D56122">
          <w:pPr>
            <w:pStyle w:val="99E8CEF48A4F2840977B4C6FA4D7A95F"/>
          </w:pPr>
          <w:r w:rsidRPr="005152F2">
            <w:t>Your Name</w:t>
          </w:r>
        </w:p>
      </w:docPartBody>
    </w:docPart>
    <w:docPart>
      <w:docPartPr>
        <w:name w:val="BC51CE463225BF4E9D13A7AF025B8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5A16E-9CE1-C841-B061-05F0D157C306}"/>
      </w:docPartPr>
      <w:docPartBody>
        <w:p w:rsidR="00000000" w:rsidRDefault="00D56122">
          <w:pPr>
            <w:pStyle w:val="BC51CE463225BF4E9D13A7AF025B810A"/>
          </w:pPr>
          <w:r>
            <w:t>Objective</w:t>
          </w:r>
        </w:p>
      </w:docPartBody>
    </w:docPart>
    <w:docPart>
      <w:docPartPr>
        <w:name w:val="24879F2A175A9743AEAC1FC727805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F8DD-0471-884F-A91F-5A7521E6F327}"/>
      </w:docPartPr>
      <w:docPartBody>
        <w:p w:rsidR="00000000" w:rsidRDefault="00D56122">
          <w:pPr>
            <w:pStyle w:val="24879F2A175A9743AEAC1FC727805002"/>
          </w:pPr>
          <w:r>
            <w:t>Skills</w:t>
          </w:r>
        </w:p>
      </w:docPartBody>
    </w:docPart>
    <w:docPart>
      <w:docPartPr>
        <w:name w:val="7123B08EC282104DAC39810C0B44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14F3A-5A2D-1042-8AFD-555CDA3EFAE9}"/>
      </w:docPartPr>
      <w:docPartBody>
        <w:p w:rsidR="00000000" w:rsidRDefault="00D56122">
          <w:pPr>
            <w:pStyle w:val="7123B08EC282104DAC39810C0B449AB2"/>
          </w:pPr>
          <w:r w:rsidRPr="005152F2">
            <w:t>Experience</w:t>
          </w:r>
        </w:p>
      </w:docPartBody>
    </w:docPart>
    <w:docPart>
      <w:docPartPr>
        <w:name w:val="16C4F9EE5FD21E428F245DAABDF17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EA45D-BFF6-4942-B154-51DF0C941D0C}"/>
      </w:docPartPr>
      <w:docPartBody>
        <w:p w:rsidR="00000000" w:rsidRDefault="00D56122">
          <w:pPr>
            <w:pStyle w:val="16C4F9EE5FD21E428F245DAABDF1768E"/>
          </w:pPr>
          <w:r w:rsidRPr="005152F2">
            <w:t>Education</w:t>
          </w:r>
        </w:p>
      </w:docPartBody>
    </w:docPart>
    <w:docPart>
      <w:docPartPr>
        <w:name w:val="D842561656150946AFF4F5CF7B6A6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8CDFA-4F17-AC45-8674-00D37BE91984}"/>
      </w:docPartPr>
      <w:docPartBody>
        <w:p w:rsidR="00000000" w:rsidRDefault="00D56122">
          <w:pPr>
            <w:pStyle w:val="D842561656150946AFF4F5CF7B6A691B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22"/>
    <w:rsid w:val="00D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E8CEF48A4F2840977B4C6FA4D7A95F">
    <w:name w:val="99E8CEF48A4F2840977B4C6FA4D7A95F"/>
  </w:style>
  <w:style w:type="paragraph" w:customStyle="1" w:styleId="7EB7907D1E91284F921F7457BAA495E3">
    <w:name w:val="7EB7907D1E91284F921F7457BAA495E3"/>
  </w:style>
  <w:style w:type="paragraph" w:customStyle="1" w:styleId="3227B1242D1CD44C86696F415CCFEAE3">
    <w:name w:val="3227B1242D1CD44C86696F415CCFEAE3"/>
  </w:style>
  <w:style w:type="paragraph" w:customStyle="1" w:styleId="7595DE033164F5428434F7D10C32E17A">
    <w:name w:val="7595DE033164F5428434F7D10C32E17A"/>
  </w:style>
  <w:style w:type="paragraph" w:customStyle="1" w:styleId="6943BBBDA777594BAD3D9626CECB1CFC">
    <w:name w:val="6943BBBDA777594BAD3D9626CECB1CFC"/>
  </w:style>
  <w:style w:type="paragraph" w:customStyle="1" w:styleId="BC51CE463225BF4E9D13A7AF025B810A">
    <w:name w:val="BC51CE463225BF4E9D13A7AF025B810A"/>
  </w:style>
  <w:style w:type="paragraph" w:customStyle="1" w:styleId="864F7F0FF19A644FB2E320D9B575815B">
    <w:name w:val="864F7F0FF19A644FB2E320D9B575815B"/>
  </w:style>
  <w:style w:type="paragraph" w:customStyle="1" w:styleId="24879F2A175A9743AEAC1FC727805002">
    <w:name w:val="24879F2A175A9743AEAC1FC727805002"/>
  </w:style>
  <w:style w:type="paragraph" w:customStyle="1" w:styleId="2DB0A86365B5B14FA049636B39763658">
    <w:name w:val="2DB0A86365B5B14FA049636B39763658"/>
  </w:style>
  <w:style w:type="paragraph" w:customStyle="1" w:styleId="7123B08EC282104DAC39810C0B449AB2">
    <w:name w:val="7123B08EC282104DAC39810C0B449AB2"/>
  </w:style>
  <w:style w:type="paragraph" w:customStyle="1" w:styleId="42361AA2F1924745A668BC0E43A51D4D">
    <w:name w:val="42361AA2F1924745A668BC0E43A51D4D"/>
  </w:style>
  <w:style w:type="paragraph" w:customStyle="1" w:styleId="1D9A786FDF48CA44AAC701733AB0E2E1">
    <w:name w:val="1D9A786FDF48CA44AAC701733AB0E2E1"/>
  </w:style>
  <w:style w:type="paragraph" w:customStyle="1" w:styleId="3B50CDFF05363842A130C01350B3A7C6">
    <w:name w:val="3B50CDFF05363842A130C01350B3A7C6"/>
  </w:style>
  <w:style w:type="paragraph" w:customStyle="1" w:styleId="6E068A745955904FA309F27451D99B32">
    <w:name w:val="6E068A745955904FA309F27451D99B32"/>
  </w:style>
  <w:style w:type="paragraph" w:customStyle="1" w:styleId="78E9721C68039641B2E25431CC3AB3D7">
    <w:name w:val="78E9721C68039641B2E25431CC3AB3D7"/>
  </w:style>
  <w:style w:type="paragraph" w:customStyle="1" w:styleId="9E711D2AEF5F32419A1CB125A6A735B1">
    <w:name w:val="9E711D2AEF5F32419A1CB125A6A735B1"/>
  </w:style>
  <w:style w:type="paragraph" w:customStyle="1" w:styleId="16C4F9EE5FD21E428F245DAABDF1768E">
    <w:name w:val="16C4F9EE5FD21E428F245DAABDF1768E"/>
  </w:style>
  <w:style w:type="paragraph" w:customStyle="1" w:styleId="02D13251459CE74DB22CE2A129AED589">
    <w:name w:val="02D13251459CE74DB22CE2A129AED589"/>
  </w:style>
  <w:style w:type="paragraph" w:customStyle="1" w:styleId="F699C91B9419414C94B820EB0C8D806C">
    <w:name w:val="F699C91B9419414C94B820EB0C8D806C"/>
  </w:style>
  <w:style w:type="paragraph" w:customStyle="1" w:styleId="6690241AA4883C44BE991B4DC2913B4E">
    <w:name w:val="6690241AA4883C44BE991B4DC2913B4E"/>
  </w:style>
  <w:style w:type="paragraph" w:customStyle="1" w:styleId="D842561656150946AFF4F5CF7B6A691B">
    <w:name w:val="D842561656150946AFF4F5CF7B6A691B"/>
  </w:style>
  <w:style w:type="paragraph" w:customStyle="1" w:styleId="B077308116D70740B02746C7639ABD8B">
    <w:name w:val="B077308116D70740B02746C7639AB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3EA28-C17F-8F4C-A3DD-A67984DF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764</TotalTime>
  <Pages>2</Pages>
  <Words>261</Words>
  <Characters>1493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BAkari Whitehead</dc:creator>
  <cp:keywords/>
  <dc:description/>
  <cp:lastModifiedBy>Microsoft Office User</cp:lastModifiedBy>
  <cp:revision>1</cp:revision>
  <dcterms:created xsi:type="dcterms:W3CDTF">2018-04-13T02:26:00Z</dcterms:created>
  <dcterms:modified xsi:type="dcterms:W3CDTF">2018-04-13T16:50:00Z</dcterms:modified>
</cp:coreProperties>
</file>